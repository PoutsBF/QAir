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5610"/>
        <w:gridCol w:w="1488"/>
      </w:tblGrid>
      <w:tr w:rsidR="00FD124E" w14:paraId="4B5F0B01" w14:textId="77777777" w:rsidTr="00FD124E">
        <w:trPr>
          <w:trHeight w:val="1408"/>
        </w:trPr>
        <w:tc>
          <w:tcPr>
            <w:tcW w:w="2305" w:type="dxa"/>
            <w:vAlign w:val="center"/>
          </w:tcPr>
          <w:p w14:paraId="1A03CE81" w14:textId="77777777" w:rsidR="00FD124E" w:rsidRDefault="00FD124E" w:rsidP="00B22BE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BBCB75" wp14:editId="0378FE5B">
                      <wp:extent cx="1828800" cy="1828800"/>
                      <wp:effectExtent l="0" t="0" r="0" b="0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729F09" w14:textId="77777777" w:rsidR="00FD124E" w:rsidRPr="00FD124E" w:rsidRDefault="00FD124E" w:rsidP="00FD124E">
                                  <w:pPr>
                                    <w:jc w:val="center"/>
                                    <w:rPr>
                                      <w:rFonts w:ascii="Calibri" w:eastAsiaTheme="minorHAnsi" w:hAnsi="Calibr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B19C7D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521807" w:themeColor="accent1" w:themeShade="8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T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FF000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L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00B05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BBCB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  <v:textbox style="mso-fit-shape-to-text:t">
                        <w:txbxContent>
                          <w:p w14:paraId="6A729F09" w14:textId="77777777" w:rsidR="00FD124E" w:rsidRPr="00FD124E" w:rsidRDefault="00FD124E" w:rsidP="00FD124E">
                            <w:pPr>
                              <w:jc w:val="center"/>
                              <w:rPr>
                                <w:rFonts w:ascii="Calibri" w:eastAsiaTheme="minorHAnsi" w:hAnsi="Calibr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124E">
                              <w:rPr>
                                <w:rFonts w:ascii="Calibri" w:hAnsi="Calibri"/>
                                <w:b/>
                                <w:color w:val="B19C7D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521807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FF00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00B05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71" w:type="dxa"/>
            <w:vAlign w:val="center"/>
          </w:tcPr>
          <w:p w14:paraId="1F15EE3A" w14:textId="77E657D0" w:rsidR="00FD124E" w:rsidRDefault="003150E7" w:rsidP="003150E7">
            <w:pPr>
              <w:pStyle w:val="Titre"/>
              <w:jc w:val="center"/>
            </w:pPr>
            <w:proofErr w:type="spellStart"/>
            <w:r>
              <w:t>QAir</w:t>
            </w:r>
            <w:proofErr w:type="spellEnd"/>
          </w:p>
        </w:tc>
        <w:tc>
          <w:tcPr>
            <w:tcW w:w="1518" w:type="dxa"/>
          </w:tcPr>
          <w:p w14:paraId="2760E5DD" w14:textId="77777777" w:rsidR="00FD124E" w:rsidRDefault="00FD124E" w:rsidP="00FD124E">
            <w:pPr>
              <w:jc w:val="right"/>
            </w:pPr>
            <w:r>
              <w:t>01/08/2016</w:t>
            </w:r>
          </w:p>
        </w:tc>
      </w:tr>
      <w:tr w:rsidR="00FD124E" w14:paraId="5EB417B6" w14:textId="77777777" w:rsidTr="00B22BE3">
        <w:tc>
          <w:tcPr>
            <w:tcW w:w="10194" w:type="dxa"/>
            <w:gridSpan w:val="3"/>
          </w:tcPr>
          <w:p w14:paraId="1835F64A" w14:textId="77777777" w:rsidR="00FD124E" w:rsidRDefault="00FD124E" w:rsidP="00FD124E">
            <w:r>
              <w:t>Systèmes :</w:t>
            </w:r>
          </w:p>
          <w:p w14:paraId="69362EF3" w14:textId="77777777" w:rsidR="00FD124E" w:rsidRDefault="00FD124E" w:rsidP="00FD124E"/>
        </w:tc>
      </w:tr>
    </w:tbl>
    <w:p w14:paraId="04575AA2" w14:textId="263CA67C" w:rsidR="00360CFD" w:rsidRDefault="00360CFD"/>
    <w:p w14:paraId="7FCBAE45" w14:textId="4390A68F" w:rsidR="003061B6" w:rsidRDefault="003061B6" w:rsidP="003061B6">
      <w:pPr>
        <w:pStyle w:val="Titre1"/>
      </w:pPr>
      <w:r>
        <w:t>Objet</w:t>
      </w:r>
    </w:p>
    <w:p w14:paraId="30FF8EAB" w14:textId="77B6800E" w:rsidR="003061B6" w:rsidRDefault="003061B6" w:rsidP="003F01C2">
      <w:pPr>
        <w:pStyle w:val="Titre2"/>
      </w:pPr>
      <w:r>
        <w:t>Description</w:t>
      </w:r>
    </w:p>
    <w:p w14:paraId="6C9D64D8" w14:textId="3898F1F7" w:rsidR="00033E08" w:rsidRPr="00ED0F55" w:rsidRDefault="00ED0F55" w:rsidP="00181AAE">
      <w:pPr>
        <w:pStyle w:val="Texte2"/>
      </w:pPr>
      <w:r>
        <w:t xml:space="preserve">Ce projet </w:t>
      </w:r>
      <w:r w:rsidR="00033E08">
        <w:t>réalise</w:t>
      </w:r>
      <w:r w:rsidR="00181AAE">
        <w:t xml:space="preserve"> le s</w:t>
      </w:r>
      <w:r w:rsidR="00033E08">
        <w:t>uivi de la qualité de l’air</w:t>
      </w:r>
      <w:r w:rsidR="00181AAE">
        <w:t xml:space="preserve">. Il mesure le eCO2, le TCOV, </w:t>
      </w:r>
    </w:p>
    <w:p w14:paraId="29C6F037" w14:textId="77777777" w:rsidR="003061B6" w:rsidRDefault="003061B6" w:rsidP="003F01C2">
      <w:pPr>
        <w:pStyle w:val="Titre2"/>
      </w:pPr>
      <w:r>
        <w:t>Références</w:t>
      </w:r>
    </w:p>
    <w:p w14:paraId="5BAB3882" w14:textId="61D10BBE" w:rsidR="0025458C" w:rsidRDefault="00A162AA" w:rsidP="0025458C">
      <w:pPr>
        <w:pStyle w:val="Titre2"/>
      </w:pPr>
      <w:r>
        <w:t>Liste des capteurs</w:t>
      </w:r>
      <w:r w:rsidR="0039444A">
        <w:t xml:space="preserve"> / objets</w:t>
      </w:r>
      <w:r w:rsidR="0025458C">
        <w:t xml:space="preserve"> utilisés</w:t>
      </w:r>
    </w:p>
    <w:p w14:paraId="080D162B" w14:textId="77777777" w:rsidR="000E53CC" w:rsidRDefault="000E53CC" w:rsidP="000E53CC">
      <w:pPr>
        <w:pStyle w:val="Texte2"/>
      </w:pPr>
    </w:p>
    <w:tbl>
      <w:tblPr>
        <w:tblW w:w="99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00"/>
        <w:gridCol w:w="1559"/>
        <w:gridCol w:w="2835"/>
        <w:gridCol w:w="3119"/>
      </w:tblGrid>
      <w:tr w:rsidR="00E91705" w:rsidRPr="00D069A8" w14:paraId="391CAC44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FF295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Fonction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A0575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Nom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056B5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Page d'info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B4BAC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 </w:t>
            </w:r>
          </w:p>
        </w:tc>
      </w:tr>
      <w:tr w:rsidR="00E91705" w:rsidRPr="00D069A8" w14:paraId="7A0F590D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98CD7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Mémoire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CC94E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24C32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38DD4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8" w:anchor="RTC%20DS3231&amp;section-id={B396A7EE-1B10-40AD-88EF-D91143A0DE17}&amp;page-id={0EC411BB-3243-4914-B72A-3EA52A5BB7B6}&amp;end&amp;base-path=https://d.docs.live.net/c51b38970357771a/Documents/électronique" w:history="1">
              <w:r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RTC DS3231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4C559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Type : EEPROM I2C</w:t>
            </w:r>
          </w:p>
          <w:p w14:paraId="24E3BE2D" w14:textId="77777777" w:rsidR="00E91705" w:rsidRPr="00D069A8" w:rsidRDefault="00E91705" w:rsidP="00791141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Adresse : 0xCE</w:t>
            </w:r>
          </w:p>
          <w:p w14:paraId="50038BD4" w14:textId="77777777" w:rsidR="00E91705" w:rsidRPr="00D069A8" w:rsidRDefault="00E91705" w:rsidP="00791141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Taille : 32ko</w:t>
            </w:r>
          </w:p>
        </w:tc>
      </w:tr>
      <w:tr w:rsidR="00E91705" w:rsidRPr="00D069A8" w14:paraId="5496F1CA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83E09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Horloge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0B1EB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DS3231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64542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9" w:anchor="RTC%20DS3231&amp;section-id={B396A7EE-1B10-40AD-88EF-D91143A0DE17}&amp;page-id={0EC411BB-3243-4914-B72A-3EA52A5BB7B6}&amp;end&amp;base-path=https://d.docs.live.net/c51b38970357771a/Documents/électronique" w:history="1">
              <w:r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RTC DS3231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BDA5C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I2C</w:t>
            </w:r>
          </w:p>
          <w:p w14:paraId="2354A5AF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Adresse : D0</w:t>
            </w:r>
          </w:p>
        </w:tc>
      </w:tr>
      <w:tr w:rsidR="00E91705" w:rsidRPr="00D069A8" w14:paraId="04A964FE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C207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Capteur eCO2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E52C0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SGP30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938CF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10" w:anchor="SGP30%20eCO2%20\%20TCOV&amp;section-id={B396A7EE-1B10-40AD-88EF-D91143A0DE17}&amp;page-id={8636E9DB-CCF7-49D7-B6E7-9BB63B68D2B1}&amp;end&amp;base-path=https://d.docs.live.net/c51b38970357771a/Documents/électronique" w:history="1">
              <w:r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SGP30 eCO2 / TCOV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54BB9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I2C</w:t>
            </w:r>
          </w:p>
          <w:p w14:paraId="0346A8B1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Adresse : 0x58</w:t>
            </w:r>
          </w:p>
        </w:tc>
      </w:tr>
      <w:tr w:rsidR="00E91705" w:rsidRPr="00D069A8" w14:paraId="5F09AFF7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423BC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Capteur T°C &amp; %HR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BDDBA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BME280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62148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11" w:anchor="BME280%20Groove&amp;section-id={B396A7EE-1B10-40AD-88EF-D91143A0DE17}&amp;page-id={F18EB295-D9E0-4635-A23C-552BA7D0A788}&amp;end&amp;base-path=https://d.docs.live.net/c51b38970357771a/Documents/électronique" w:history="1">
              <w:r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BME280 Groove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79288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I2C</w:t>
            </w:r>
          </w:p>
          <w:p w14:paraId="48DD6145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Adresse : 0x76</w:t>
            </w:r>
          </w:p>
        </w:tc>
      </w:tr>
      <w:tr w:rsidR="00E91705" w:rsidRPr="00D069A8" w14:paraId="0B05D9CB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08D0C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Carte ESP32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FB191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HUZZA32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BE7F6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12" w:anchor="Feather%20ESP32&amp;section-id={8A79BF34-80AF-4B83-82C2-37F040177BA6}&amp;page-id={BB825B3F-CE56-4A87-8F1C-71ADAA8C5657}&amp;end&amp;base-path=https://d.docs.live.net/c51b38970357771a/Documents/électronique" w:history="1">
              <w:r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Feather ESP32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E8B82" w14:textId="0FC38959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67BB795A" w14:textId="77777777" w:rsidR="00791141" w:rsidRPr="000E53CC" w:rsidRDefault="00791141" w:rsidP="00F2443F">
      <w:pPr>
        <w:pStyle w:val="Texte2"/>
      </w:pPr>
    </w:p>
    <w:p w14:paraId="1E2B6756" w14:textId="77777777" w:rsidR="00791141" w:rsidRPr="000E53CC" w:rsidRDefault="00791141" w:rsidP="00F2443F">
      <w:pPr>
        <w:pStyle w:val="Texte2"/>
      </w:pPr>
    </w:p>
    <w:p w14:paraId="3401FA29" w14:textId="77777777" w:rsidR="00511957" w:rsidRPr="003061B6" w:rsidRDefault="00511957" w:rsidP="003061B6"/>
    <w:p w14:paraId="3DFE8F7D" w14:textId="0719D043" w:rsidR="003061B6" w:rsidRDefault="003061B6">
      <w:pPr>
        <w:sectPr w:rsidR="003061B6" w:rsidSect="00360CFD">
          <w:footerReference w:type="first" r:id="rId13"/>
          <w:pgSz w:w="11906" w:h="16838" w:code="9"/>
          <w:pgMar w:top="851" w:right="851" w:bottom="851" w:left="851" w:header="284" w:footer="692" w:gutter="0"/>
          <w:cols w:space="708"/>
          <w:titlePg/>
          <w:docGrid w:linePitch="360"/>
        </w:sectPr>
      </w:pPr>
    </w:p>
    <w:p w14:paraId="09D5C6FA" w14:textId="77777777" w:rsidR="0057118C" w:rsidRDefault="0057118C" w:rsidP="0057118C">
      <w:pPr>
        <w:pStyle w:val="Titre1"/>
      </w:pPr>
      <w:r>
        <w:lastRenderedPageBreak/>
        <w:t>Références</w:t>
      </w:r>
    </w:p>
    <w:p w14:paraId="693F11ED" w14:textId="3CEFE475" w:rsidR="00FA4661" w:rsidRDefault="00E56862" w:rsidP="003F01C2">
      <w:pPr>
        <w:pStyle w:val="Titre2"/>
      </w:pPr>
      <w:r>
        <w:t xml:space="preserve">Carte ESP32 </w:t>
      </w:r>
      <w:r w:rsidR="005C15B0">
        <w:t>HUZZAH32 Feather</w:t>
      </w:r>
    </w:p>
    <w:p w14:paraId="092F4AB2" w14:textId="74025E77" w:rsidR="005C15B0" w:rsidRDefault="005C15B0" w:rsidP="005D2667">
      <w:pPr>
        <w:pStyle w:val="Titre3"/>
      </w:pPr>
      <w:r>
        <w:t>E/S</w:t>
      </w:r>
    </w:p>
    <w:p w14:paraId="002243CC" w14:textId="0C93203B" w:rsidR="005C15B0" w:rsidRPr="005C15B0" w:rsidRDefault="005C15B0" w:rsidP="005C158C">
      <w:pPr>
        <w:pStyle w:val="Images"/>
      </w:pPr>
      <w:r w:rsidRPr="005C15B0">
        <w:drawing>
          <wp:inline distT="0" distB="0" distL="0" distR="0" wp14:anchorId="03483A20" wp14:editId="115F93B4">
            <wp:extent cx="6479540" cy="22485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1BB0" w14:textId="006503F4" w:rsidR="005C158C" w:rsidRDefault="005C158C" w:rsidP="005D2667">
      <w:pPr>
        <w:pStyle w:val="Titre3"/>
      </w:pPr>
      <w:r>
        <w:t>Suivi batterie</w:t>
      </w:r>
    </w:p>
    <w:p w14:paraId="5B67D99B" w14:textId="4263B063" w:rsidR="00686691" w:rsidRPr="00686691" w:rsidRDefault="003B2320" w:rsidP="003B2320">
      <w:pPr>
        <w:pStyle w:val="Images"/>
      </w:pPr>
      <w:r>
        <w:rPr>
          <w:noProof/>
        </w:rPr>
        <w:drawing>
          <wp:inline distT="0" distB="0" distL="0" distR="0" wp14:anchorId="7562DAD3" wp14:editId="35420FC4">
            <wp:extent cx="1085850" cy="1800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6DFB" w14:textId="77777777" w:rsidR="005C158C" w:rsidRDefault="005C158C" w:rsidP="005C158C">
      <w:pPr>
        <w:pStyle w:val="Texte3"/>
      </w:pPr>
      <w:r>
        <w:t>Canal A13 / I32</w:t>
      </w:r>
    </w:p>
    <w:p w14:paraId="2E24E77D" w14:textId="77777777" w:rsidR="005C158C" w:rsidRPr="0025458C" w:rsidRDefault="005C158C" w:rsidP="005C158C">
      <w:pPr>
        <w:pStyle w:val="Texte3"/>
      </w:pPr>
      <w:r>
        <w:t xml:space="preserve">Facteur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R1</m:t>
                </m:r>
              </m:num>
              <m:den>
                <m:r>
                  <w:rPr>
                    <w:rFonts w:ascii="Cambria Math" w:hAnsi="Cambria Math"/>
                  </w:rPr>
                  <m:t>R2</m:t>
                </m:r>
              </m:den>
            </m:f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100k</m:t>
            </m:r>
          </m:num>
          <m:den>
            <m:r>
              <w:rPr>
                <w:rFonts w:ascii="Cambria Math" w:hAnsi="Cambria Math"/>
              </w:rPr>
              <m:t>100k</m:t>
            </m:r>
          </m:den>
        </m:f>
        <m:r>
          <w:rPr>
            <w:rFonts w:ascii="Cambria Math" w:hAnsi="Cambria Math"/>
          </w:rPr>
          <m:t>=2</m:t>
        </m:r>
      </m:oMath>
    </w:p>
    <w:p w14:paraId="69ACB58E" w14:textId="77777777" w:rsidR="005C158C" w:rsidRPr="005C158C" w:rsidRDefault="005C158C" w:rsidP="005C158C">
      <w:pPr>
        <w:pStyle w:val="Texte3"/>
      </w:pPr>
    </w:p>
    <w:p w14:paraId="0CA193D8" w14:textId="5DF82D42" w:rsidR="007A7164" w:rsidRDefault="00AB373F" w:rsidP="005D2667">
      <w:pPr>
        <w:pStyle w:val="Titre3"/>
      </w:pPr>
      <w:r>
        <w:t>Spécifications</w:t>
      </w:r>
    </w:p>
    <w:p w14:paraId="2FE051BC" w14:textId="77777777" w:rsidR="00904B9D" w:rsidRPr="00904B9D" w:rsidRDefault="00904B9D" w:rsidP="005D2667">
      <w:pPr>
        <w:pStyle w:val="Texte3"/>
      </w:pPr>
    </w:p>
    <w:tbl>
      <w:tblPr>
        <w:tblStyle w:val="Grilledetableau1"/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222"/>
      </w:tblGrid>
      <w:tr w:rsidR="00AB373F" w14:paraId="68510C50" w14:textId="77777777" w:rsidTr="00AB373F">
        <w:trPr>
          <w:jc w:val="center"/>
        </w:trPr>
        <w:tc>
          <w:tcPr>
            <w:tcW w:w="0" w:type="auto"/>
          </w:tcPr>
          <w:p w14:paraId="2DB173DA" w14:textId="06551870" w:rsidR="00AB373F" w:rsidRDefault="00AB373F" w:rsidP="00B22BE3">
            <w:pPr>
              <w:jc w:val="center"/>
            </w:pPr>
          </w:p>
        </w:tc>
        <w:tc>
          <w:tcPr>
            <w:tcW w:w="0" w:type="auto"/>
          </w:tcPr>
          <w:p w14:paraId="0BB63662" w14:textId="3B1A9864" w:rsidR="00AB373F" w:rsidRDefault="00AB373F" w:rsidP="00B22BE3">
            <w:pPr>
              <w:jc w:val="center"/>
            </w:pPr>
          </w:p>
        </w:tc>
      </w:tr>
      <w:tr w:rsidR="00AB373F" w14:paraId="6ACCDF67" w14:textId="77777777" w:rsidTr="00AB373F">
        <w:trPr>
          <w:jc w:val="center"/>
        </w:trPr>
        <w:tc>
          <w:tcPr>
            <w:tcW w:w="0" w:type="auto"/>
          </w:tcPr>
          <w:p w14:paraId="08525A8B" w14:textId="06D616A9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5A68352D" w14:textId="09972794" w:rsidR="00AB373F" w:rsidRDefault="00AB373F" w:rsidP="00AB373F">
            <w:pPr>
              <w:jc w:val="center"/>
            </w:pPr>
          </w:p>
        </w:tc>
      </w:tr>
      <w:tr w:rsidR="00AB373F" w14:paraId="4A2BDA3D" w14:textId="77777777" w:rsidTr="00AB373F">
        <w:trPr>
          <w:jc w:val="center"/>
        </w:trPr>
        <w:tc>
          <w:tcPr>
            <w:tcW w:w="0" w:type="auto"/>
          </w:tcPr>
          <w:p w14:paraId="50A36D60" w14:textId="736B6E5A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28A7D890" w14:textId="5E300638" w:rsidR="00AB373F" w:rsidRDefault="00AB373F" w:rsidP="00AB373F">
            <w:pPr>
              <w:jc w:val="center"/>
            </w:pPr>
          </w:p>
        </w:tc>
      </w:tr>
      <w:tr w:rsidR="00AB373F" w14:paraId="0E966220" w14:textId="77777777" w:rsidTr="00AB373F">
        <w:trPr>
          <w:jc w:val="center"/>
        </w:trPr>
        <w:tc>
          <w:tcPr>
            <w:tcW w:w="0" w:type="auto"/>
          </w:tcPr>
          <w:p w14:paraId="0F602C68" w14:textId="64162FAE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779447E0" w14:textId="7B7574FE" w:rsidR="00AB373F" w:rsidRDefault="00AB373F" w:rsidP="00AB373F">
            <w:pPr>
              <w:jc w:val="center"/>
            </w:pPr>
          </w:p>
        </w:tc>
      </w:tr>
      <w:tr w:rsidR="00AB373F" w14:paraId="37C24363" w14:textId="77777777" w:rsidTr="00AB373F">
        <w:trPr>
          <w:jc w:val="center"/>
        </w:trPr>
        <w:tc>
          <w:tcPr>
            <w:tcW w:w="0" w:type="auto"/>
          </w:tcPr>
          <w:p w14:paraId="3A3F21F1" w14:textId="47703988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2305FCDC" w14:textId="42300658" w:rsidR="00AB373F" w:rsidRDefault="00AB373F" w:rsidP="00AB373F">
            <w:pPr>
              <w:jc w:val="center"/>
            </w:pPr>
          </w:p>
        </w:tc>
      </w:tr>
      <w:tr w:rsidR="00AB373F" w14:paraId="29042109" w14:textId="77777777" w:rsidTr="00AB373F">
        <w:trPr>
          <w:jc w:val="center"/>
        </w:trPr>
        <w:tc>
          <w:tcPr>
            <w:tcW w:w="0" w:type="auto"/>
          </w:tcPr>
          <w:p w14:paraId="32A00109" w14:textId="5CE8B4E3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3F548877" w14:textId="375BEEE6" w:rsidR="00AB373F" w:rsidRDefault="00AB373F" w:rsidP="00AB373F">
            <w:pPr>
              <w:jc w:val="center"/>
            </w:pPr>
          </w:p>
        </w:tc>
      </w:tr>
    </w:tbl>
    <w:p w14:paraId="1E742E03" w14:textId="77777777" w:rsidR="00FA4661" w:rsidRPr="00FA4661" w:rsidRDefault="00AB373F" w:rsidP="00FA4661">
      <w:r>
        <w:t xml:space="preserve"> </w:t>
      </w:r>
    </w:p>
    <w:p w14:paraId="3EFFB028" w14:textId="77777777" w:rsidR="0057118C" w:rsidRPr="0057118C" w:rsidRDefault="0057118C" w:rsidP="0057118C"/>
    <w:p w14:paraId="2D97EFDE" w14:textId="77777777" w:rsidR="00D31DA9" w:rsidRDefault="00D31DA9" w:rsidP="00165751">
      <w:pPr>
        <w:pStyle w:val="Titre1"/>
      </w:pPr>
      <w:r>
        <w:lastRenderedPageBreak/>
        <w:t>Soft</w:t>
      </w:r>
    </w:p>
    <w:p w14:paraId="7C8744E6" w14:textId="7283AA39" w:rsidR="00D31DA9" w:rsidRDefault="00A95DBB" w:rsidP="00D31DA9">
      <w:pPr>
        <w:pStyle w:val="Titre2"/>
      </w:pPr>
      <w:r>
        <w:t>Objet « température »</w:t>
      </w:r>
    </w:p>
    <w:p w14:paraId="16984CE2" w14:textId="6D657BA6" w:rsidR="00A95DBB" w:rsidRPr="00A95DBB" w:rsidRDefault="00A95DBB" w:rsidP="00A95DBB">
      <w:pPr>
        <w:pStyle w:val="Texte2"/>
      </w:pPr>
    </w:p>
    <w:p w14:paraId="7215D029" w14:textId="1CDA449F" w:rsidR="0057118C" w:rsidRDefault="00165751" w:rsidP="00165751">
      <w:pPr>
        <w:pStyle w:val="Titre1"/>
      </w:pPr>
      <w:r>
        <w:t>Cahier des charges</w:t>
      </w:r>
    </w:p>
    <w:p w14:paraId="49DFA8BC" w14:textId="77777777" w:rsidR="00165751" w:rsidRDefault="00592A8E" w:rsidP="00101B01">
      <w:pPr>
        <w:pStyle w:val="Images"/>
      </w:pPr>
      <w:r>
        <w:rPr>
          <w:noProof/>
        </w:rPr>
        <mc:AlternateContent>
          <mc:Choice Requires="wpc">
            <w:drawing>
              <wp:inline distT="0" distB="0" distL="0" distR="0" wp14:anchorId="61F1194E" wp14:editId="7964A517">
                <wp:extent cx="4641215" cy="2901950"/>
                <wp:effectExtent l="22860" t="22225" r="22225" b="1905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 w="12700" cap="flat" cmpd="sng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E075A6C" id="Zone de dessin 3" o:spid="_x0000_s1026" editas="canvas" style="width:365.45pt;height:228.5pt;mso-position-horizontal-relative:char;mso-position-vertical-relative:line" coordsize="46412,29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12;height:29019;visibility:visible;mso-wrap-style:square" filled="t" fillcolor="white [3201]" stroked="t" strokecolor="#d55816 [3205]" strokeweight="1pt">
                  <v:fill o:detectmouseclick="t"/>
                  <v:stroke dashstyle="dash"/>
                  <v:path o:connecttype="none"/>
                </v:shape>
                <w10:anchorlock/>
              </v:group>
            </w:pict>
          </mc:Fallback>
        </mc:AlternateContent>
      </w:r>
    </w:p>
    <w:sectPr w:rsidR="00165751" w:rsidSect="00360CFD">
      <w:headerReference w:type="first" r:id="rId16"/>
      <w:footerReference w:type="first" r:id="rId17"/>
      <w:pgSz w:w="11906" w:h="16838" w:code="9"/>
      <w:pgMar w:top="851" w:right="851" w:bottom="851" w:left="85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2B90" w14:textId="77777777" w:rsidR="00BE3EC2" w:rsidRDefault="00BE3EC2">
      <w:r>
        <w:separator/>
      </w:r>
    </w:p>
  </w:endnote>
  <w:endnote w:type="continuationSeparator" w:id="0">
    <w:p w14:paraId="24360062" w14:textId="77777777" w:rsidR="00BE3EC2" w:rsidRDefault="00BE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05"/>
      <w:gridCol w:w="3402"/>
      <w:gridCol w:w="3387"/>
    </w:tblGrid>
    <w:tr w:rsidR="00360CFD" w14:paraId="0981ADCE" w14:textId="77777777" w:rsidTr="00360CFD">
      <w:tc>
        <w:tcPr>
          <w:tcW w:w="3448" w:type="dxa"/>
        </w:tcPr>
        <w:p w14:paraId="206EC023" w14:textId="77777777" w:rsidR="00360CFD" w:rsidRDefault="00360CFD" w:rsidP="00217D43">
          <w:pPr>
            <w:pStyle w:val="Pieddepage"/>
          </w:pPr>
          <w:r>
            <w:t xml:space="preserve">Création : </w:t>
          </w:r>
        </w:p>
        <w:p w14:paraId="53CDCD04" w14:textId="77777777" w:rsidR="00360CFD" w:rsidRDefault="00360CFD" w:rsidP="00217D43">
          <w:pPr>
            <w:pStyle w:val="Pieddepage"/>
          </w:pPr>
          <w:r>
            <w:t>Mise à jour :</w:t>
          </w:r>
        </w:p>
        <w:p w14:paraId="193EE52D" w14:textId="77777777" w:rsidR="00360CFD" w:rsidRDefault="00360CFD" w:rsidP="00217D43">
          <w:pPr>
            <w:pStyle w:val="Pieddepage"/>
          </w:pPr>
          <w:r>
            <w:t>Révision :</w:t>
          </w:r>
        </w:p>
      </w:tc>
      <w:tc>
        <w:tcPr>
          <w:tcW w:w="3448" w:type="dxa"/>
        </w:tcPr>
        <w:p w14:paraId="1CEAB735" w14:textId="77777777" w:rsidR="00360CFD" w:rsidRDefault="00360CFD" w:rsidP="00217D43">
          <w:pPr>
            <w:pStyle w:val="Pieddepage"/>
          </w:pPr>
          <w:r>
            <w:t>Nombre de pages :</w:t>
          </w:r>
        </w:p>
      </w:tc>
      <w:tc>
        <w:tcPr>
          <w:tcW w:w="3448" w:type="dxa"/>
        </w:tcPr>
        <w:p w14:paraId="73832725" w14:textId="77777777" w:rsidR="00360CFD" w:rsidRDefault="00360CFD" w:rsidP="00217D43">
          <w:pPr>
            <w:pStyle w:val="Pieddepage"/>
          </w:pPr>
        </w:p>
      </w:tc>
    </w:tr>
  </w:tbl>
  <w:p w14:paraId="4EF578F3" w14:textId="77777777" w:rsidR="00360CFD" w:rsidRDefault="00360CFD" w:rsidP="00217D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26CA" w14:textId="77777777" w:rsidR="00101B01" w:rsidRPr="00217D43" w:rsidRDefault="00217D43" w:rsidP="00217D43">
    <w:pPr>
      <w:pStyle w:val="Pieddepage"/>
    </w:pPr>
    <w:r>
      <w:fldChar w:fldCharType="begin"/>
    </w:r>
    <w:r>
      <w:instrText xml:space="preserve"> PRINTDATE  \@ "dd/MM/yyyy"  \* MERGEFORMAT </w:instrText>
    </w:r>
    <w:r>
      <w:fldChar w:fldCharType="separate"/>
    </w:r>
    <w:r w:rsidR="003061B6">
      <w:rPr>
        <w:noProof/>
      </w:rPr>
      <w:t>00/00/0000</w:t>
    </w:r>
    <w:r>
      <w:fldChar w:fldCharType="end"/>
    </w:r>
    <w:r>
      <w:tab/>
    </w:r>
    <w:r>
      <w:tab/>
    </w:r>
    <w:r w:rsidRPr="00217D43">
      <w:fldChar w:fldCharType="begin"/>
    </w:r>
    <w:r w:rsidRPr="00217D43">
      <w:instrText>PAGE  \* Arabic  \* MERGEFORMAT</w:instrText>
    </w:r>
    <w:r w:rsidRPr="00217D43">
      <w:fldChar w:fldCharType="separate"/>
    </w:r>
    <w:r w:rsidR="000B1207">
      <w:rPr>
        <w:noProof/>
      </w:rPr>
      <w:t>2</w:t>
    </w:r>
    <w:r w:rsidRPr="00217D43">
      <w:fldChar w:fldCharType="end"/>
    </w:r>
    <w:r w:rsidRPr="00217D43">
      <w:t xml:space="preserve"> sur </w:t>
    </w:r>
    <w:fldSimple w:instr="NUMPAGES  \* Arabic  \* MERGEFORMAT">
      <w:r w:rsidR="000B1207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85A6" w14:textId="77777777" w:rsidR="00BE3EC2" w:rsidRDefault="00BE3EC2">
      <w:r>
        <w:separator/>
      </w:r>
    </w:p>
  </w:footnote>
  <w:footnote w:type="continuationSeparator" w:id="0">
    <w:p w14:paraId="62C8678C" w14:textId="77777777" w:rsidR="00BE3EC2" w:rsidRDefault="00BE3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C120" w14:textId="77777777" w:rsidR="003061B6" w:rsidRPr="00217D43" w:rsidRDefault="003061B6" w:rsidP="00217D43">
    <w:pPr>
      <w:pStyle w:val="En-tte"/>
    </w:pPr>
    <w:r>
      <w:t>Titre du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78BF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E610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B2B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9665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B66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7A09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28A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A4E0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6AC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A6A4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1DAA83F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EC943BD"/>
    <w:multiLevelType w:val="multilevel"/>
    <w:tmpl w:val="C0E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2512F"/>
    <w:multiLevelType w:val="multilevel"/>
    <w:tmpl w:val="9EE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D78F9"/>
    <w:multiLevelType w:val="multilevel"/>
    <w:tmpl w:val="75BC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93631"/>
    <w:multiLevelType w:val="hybridMultilevel"/>
    <w:tmpl w:val="36DC0D7E"/>
    <w:lvl w:ilvl="0" w:tplc="07E05640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0DC1225"/>
    <w:multiLevelType w:val="multilevel"/>
    <w:tmpl w:val="7BF85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559DC"/>
    <w:multiLevelType w:val="multilevel"/>
    <w:tmpl w:val="47A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C4CA5"/>
    <w:multiLevelType w:val="multilevel"/>
    <w:tmpl w:val="1FCC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23F2"/>
    <w:multiLevelType w:val="multilevel"/>
    <w:tmpl w:val="DB223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B7237CD"/>
    <w:multiLevelType w:val="multilevel"/>
    <w:tmpl w:val="CEE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66F39"/>
    <w:multiLevelType w:val="multilevel"/>
    <w:tmpl w:val="5A4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687705">
    <w:abstractNumId w:val="18"/>
  </w:num>
  <w:num w:numId="2" w16cid:durableId="1856264679">
    <w:abstractNumId w:val="8"/>
  </w:num>
  <w:num w:numId="3" w16cid:durableId="87427550">
    <w:abstractNumId w:val="3"/>
  </w:num>
  <w:num w:numId="4" w16cid:durableId="1870096526">
    <w:abstractNumId w:val="2"/>
  </w:num>
  <w:num w:numId="5" w16cid:durableId="711655650">
    <w:abstractNumId w:val="1"/>
  </w:num>
  <w:num w:numId="6" w16cid:durableId="1289631640">
    <w:abstractNumId w:val="0"/>
  </w:num>
  <w:num w:numId="7" w16cid:durableId="739057822">
    <w:abstractNumId w:val="9"/>
  </w:num>
  <w:num w:numId="8" w16cid:durableId="16662702">
    <w:abstractNumId w:val="7"/>
  </w:num>
  <w:num w:numId="9" w16cid:durableId="985400557">
    <w:abstractNumId w:val="6"/>
  </w:num>
  <w:num w:numId="10" w16cid:durableId="237793207">
    <w:abstractNumId w:val="5"/>
  </w:num>
  <w:num w:numId="11" w16cid:durableId="1722358628">
    <w:abstractNumId w:val="4"/>
  </w:num>
  <w:num w:numId="12" w16cid:durableId="318769843">
    <w:abstractNumId w:val="12"/>
  </w:num>
  <w:num w:numId="13" w16cid:durableId="103616008">
    <w:abstractNumId w:val="19"/>
  </w:num>
  <w:num w:numId="14" w16cid:durableId="689527381">
    <w:abstractNumId w:val="13"/>
  </w:num>
  <w:num w:numId="15" w16cid:durableId="655302605">
    <w:abstractNumId w:val="20"/>
  </w:num>
  <w:num w:numId="16" w16cid:durableId="187774139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25127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432726">
    <w:abstractNumId w:val="14"/>
  </w:num>
  <w:num w:numId="19" w16cid:durableId="1522352337">
    <w:abstractNumId w:val="10"/>
  </w:num>
  <w:num w:numId="20" w16cid:durableId="1711223849">
    <w:abstractNumId w:val="10"/>
  </w:num>
  <w:num w:numId="21" w16cid:durableId="1458714700">
    <w:abstractNumId w:val="10"/>
  </w:num>
  <w:num w:numId="22" w16cid:durableId="2121996514">
    <w:abstractNumId w:val="10"/>
  </w:num>
  <w:num w:numId="23" w16cid:durableId="1162819142">
    <w:abstractNumId w:val="10"/>
  </w:num>
  <w:num w:numId="24" w16cid:durableId="1338070496">
    <w:abstractNumId w:val="10"/>
  </w:num>
  <w:num w:numId="25" w16cid:durableId="1143155980">
    <w:abstractNumId w:val="10"/>
  </w:num>
  <w:num w:numId="26" w16cid:durableId="1669476185">
    <w:abstractNumId w:val="10"/>
  </w:num>
  <w:num w:numId="27" w16cid:durableId="563950556">
    <w:abstractNumId w:val="10"/>
  </w:num>
  <w:num w:numId="28" w16cid:durableId="793061642">
    <w:abstractNumId w:val="10"/>
  </w:num>
  <w:num w:numId="29" w16cid:durableId="876087338">
    <w:abstractNumId w:val="15"/>
  </w:num>
  <w:num w:numId="30" w16cid:durableId="1418594727">
    <w:abstractNumId w:val="17"/>
  </w:num>
  <w:num w:numId="31" w16cid:durableId="7608900">
    <w:abstractNumId w:val="16"/>
  </w:num>
  <w:num w:numId="32" w16cid:durableId="1485000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6"/>
    <w:rsid w:val="00033E08"/>
    <w:rsid w:val="000B1207"/>
    <w:rsid w:val="000E53CC"/>
    <w:rsid w:val="00101B01"/>
    <w:rsid w:val="0014168F"/>
    <w:rsid w:val="00165751"/>
    <w:rsid w:val="00181AAE"/>
    <w:rsid w:val="001852E4"/>
    <w:rsid w:val="001F4439"/>
    <w:rsid w:val="00217D43"/>
    <w:rsid w:val="0025458C"/>
    <w:rsid w:val="002B54BF"/>
    <w:rsid w:val="003061B6"/>
    <w:rsid w:val="003150E7"/>
    <w:rsid w:val="00360CFD"/>
    <w:rsid w:val="00387C9E"/>
    <w:rsid w:val="0039444A"/>
    <w:rsid w:val="003B2320"/>
    <w:rsid w:val="003F01C2"/>
    <w:rsid w:val="004D0549"/>
    <w:rsid w:val="00511957"/>
    <w:rsid w:val="00525AD5"/>
    <w:rsid w:val="00561285"/>
    <w:rsid w:val="0057118C"/>
    <w:rsid w:val="00592A8E"/>
    <w:rsid w:val="005A574F"/>
    <w:rsid w:val="005C158C"/>
    <w:rsid w:val="005C15B0"/>
    <w:rsid w:val="005D2667"/>
    <w:rsid w:val="00623FB4"/>
    <w:rsid w:val="00686691"/>
    <w:rsid w:val="00737E04"/>
    <w:rsid w:val="00791141"/>
    <w:rsid w:val="007A7164"/>
    <w:rsid w:val="008D0322"/>
    <w:rsid w:val="00904B9D"/>
    <w:rsid w:val="009B3383"/>
    <w:rsid w:val="009F5328"/>
    <w:rsid w:val="009F6821"/>
    <w:rsid w:val="009F6CA9"/>
    <w:rsid w:val="00A162AA"/>
    <w:rsid w:val="00A95DBB"/>
    <w:rsid w:val="00AB373F"/>
    <w:rsid w:val="00B67EC1"/>
    <w:rsid w:val="00BE3EC2"/>
    <w:rsid w:val="00C84342"/>
    <w:rsid w:val="00CD5DEB"/>
    <w:rsid w:val="00CE1E9F"/>
    <w:rsid w:val="00D069A8"/>
    <w:rsid w:val="00D31DA9"/>
    <w:rsid w:val="00D33551"/>
    <w:rsid w:val="00DB3AC6"/>
    <w:rsid w:val="00E56862"/>
    <w:rsid w:val="00E6539B"/>
    <w:rsid w:val="00E91705"/>
    <w:rsid w:val="00ED0F55"/>
    <w:rsid w:val="00F2443F"/>
    <w:rsid w:val="00F63FDD"/>
    <w:rsid w:val="00F819DA"/>
    <w:rsid w:val="00FA4661"/>
    <w:rsid w:val="00FA4A49"/>
    <w:rsid w:val="00FC6D29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5E9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444A"/>
    <w:pPr>
      <w:spacing w:after="0"/>
    </w:pPr>
  </w:style>
  <w:style w:type="paragraph" w:styleId="Titre1">
    <w:name w:val="heading 1"/>
    <w:basedOn w:val="Normal"/>
    <w:next w:val="Texte1"/>
    <w:link w:val="Titre1Car"/>
    <w:uiPriority w:val="9"/>
    <w:qFormat/>
    <w:rsid w:val="0039444A"/>
    <w:pPr>
      <w:keepNext/>
      <w:keepLines/>
      <w:numPr>
        <w:numId w:val="28"/>
      </w:numPr>
      <w:pBdr>
        <w:bottom w:val="single" w:sz="4" w:space="1" w:color="595959" w:themeColor="text1" w:themeTint="A6"/>
      </w:pBdr>
      <w:spacing w:before="36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Texte2"/>
    <w:link w:val="Titre2Car"/>
    <w:uiPriority w:val="9"/>
    <w:unhideWhenUsed/>
    <w:qFormat/>
    <w:rsid w:val="0039444A"/>
    <w:pPr>
      <w:keepNext/>
      <w:keepLines/>
      <w:numPr>
        <w:ilvl w:val="1"/>
        <w:numId w:val="28"/>
      </w:numPr>
      <w:spacing w:before="360" w:after="60"/>
      <w:ind w:left="709" w:hanging="709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Texte3"/>
    <w:link w:val="Titre3Car"/>
    <w:uiPriority w:val="9"/>
    <w:unhideWhenUsed/>
    <w:qFormat/>
    <w:rsid w:val="0039444A"/>
    <w:pPr>
      <w:keepNext/>
      <w:keepLines/>
      <w:numPr>
        <w:ilvl w:val="2"/>
        <w:numId w:val="28"/>
      </w:numPr>
      <w:spacing w:before="200" w:after="6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AD5"/>
    <w:pPr>
      <w:keepNext/>
      <w:keepLines/>
      <w:numPr>
        <w:ilvl w:val="3"/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25AD5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5AD5"/>
    <w:pPr>
      <w:keepNext/>
      <w:keepLines/>
      <w:numPr>
        <w:ilvl w:val="5"/>
        <w:numId w:val="2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5AD5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5AD5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5AD5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17D43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17D43"/>
    <w:rPr>
      <w:sz w:val="24"/>
      <w:szCs w:val="24"/>
    </w:rPr>
  </w:style>
  <w:style w:type="paragraph" w:styleId="Pieddepage">
    <w:name w:val="footer"/>
    <w:basedOn w:val="Normal"/>
    <w:link w:val="PieddepageCar"/>
    <w:rsid w:val="00217D43"/>
    <w:pPr>
      <w:tabs>
        <w:tab w:val="center" w:pos="5103"/>
        <w:tab w:val="right" w:pos="10204"/>
      </w:tabs>
    </w:pPr>
  </w:style>
  <w:style w:type="character" w:customStyle="1" w:styleId="PieddepageCar">
    <w:name w:val="Pied de page Car"/>
    <w:basedOn w:val="Policepardfaut"/>
    <w:link w:val="Pieddepage"/>
    <w:rsid w:val="00217D43"/>
    <w:rPr>
      <w:sz w:val="24"/>
      <w:szCs w:val="24"/>
    </w:rPr>
  </w:style>
  <w:style w:type="table" w:styleId="Grilledutableau">
    <w:name w:val="Table Grid"/>
    <w:basedOn w:val="TableauNormal"/>
    <w:uiPriority w:val="39"/>
    <w:rsid w:val="00360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44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9444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9444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525A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525AD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5AD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525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25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25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7118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069A8"/>
    <w:rPr>
      <w:color w:val="0000FF"/>
      <w:u w:val="single"/>
    </w:rPr>
  </w:style>
  <w:style w:type="paragraph" w:customStyle="1" w:styleId="Images">
    <w:name w:val="Images"/>
    <w:basedOn w:val="Normal"/>
    <w:rsid w:val="00101B01"/>
    <w:pPr>
      <w:spacing w:before="240" w:after="120"/>
      <w:jc w:val="center"/>
    </w:pPr>
  </w:style>
  <w:style w:type="paragraph" w:styleId="Lgende">
    <w:name w:val="caption"/>
    <w:basedOn w:val="Normal"/>
    <w:next w:val="Normal"/>
    <w:uiPriority w:val="35"/>
    <w:unhideWhenUsed/>
    <w:qFormat/>
    <w:rsid w:val="00525AD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25AD5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AD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mw-headline">
    <w:name w:val="mw-headline"/>
    <w:basedOn w:val="Policepardfaut"/>
    <w:rsid w:val="009F6821"/>
  </w:style>
  <w:style w:type="paragraph" w:styleId="NormalWeb">
    <w:name w:val="Normal (Web)"/>
    <w:basedOn w:val="Normal"/>
    <w:uiPriority w:val="99"/>
    <w:unhideWhenUsed/>
    <w:rsid w:val="008D0322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525AD5"/>
    <w:rPr>
      <w:b/>
      <w:bCs/>
      <w:color w:val="000000" w:themeColor="text1"/>
    </w:rPr>
  </w:style>
  <w:style w:type="table" w:styleId="Grilledetableau1">
    <w:name w:val="Table Grid 1"/>
    <w:basedOn w:val="TableauNormal"/>
    <w:unhideWhenUsed/>
    <w:rsid w:val="00AB373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525A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525AD5"/>
    <w:rPr>
      <w:color w:val="5A5A5A" w:themeColor="text1" w:themeTint="A5"/>
      <w:spacing w:val="10"/>
    </w:rPr>
  </w:style>
  <w:style w:type="character" w:styleId="Accentuation">
    <w:name w:val="Emphasis"/>
    <w:basedOn w:val="Policepardfaut"/>
    <w:uiPriority w:val="20"/>
    <w:qFormat/>
    <w:rsid w:val="00525AD5"/>
    <w:rPr>
      <w:i/>
      <w:iCs/>
      <w:color w:val="auto"/>
    </w:rPr>
  </w:style>
  <w:style w:type="paragraph" w:styleId="Sansinterligne">
    <w:name w:val="No Spacing"/>
    <w:uiPriority w:val="1"/>
    <w:qFormat/>
    <w:rsid w:val="00525A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5A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25AD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A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AD5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525AD5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525AD5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525AD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25AD5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25AD5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5AD5"/>
    <w:pPr>
      <w:ind w:left="432" w:hanging="432"/>
      <w:outlineLvl w:val="9"/>
    </w:pPr>
  </w:style>
  <w:style w:type="paragraph" w:customStyle="1" w:styleId="Texte1">
    <w:name w:val="Texte 1"/>
    <w:basedOn w:val="Normal"/>
    <w:rsid w:val="005A574F"/>
  </w:style>
  <w:style w:type="paragraph" w:customStyle="1" w:styleId="Texte2">
    <w:name w:val="Texte 2"/>
    <w:basedOn w:val="Texte1"/>
    <w:rsid w:val="00904B9D"/>
    <w:pPr>
      <w:ind w:left="709"/>
    </w:pPr>
  </w:style>
  <w:style w:type="paragraph" w:customStyle="1" w:styleId="Texte3">
    <w:name w:val="Texte 3"/>
    <w:basedOn w:val="Texte2"/>
    <w:rsid w:val="005D2667"/>
    <w:pPr>
      <w:ind w:left="851"/>
    </w:pPr>
  </w:style>
  <w:style w:type="character" w:styleId="Textedelespacerserv">
    <w:name w:val="Placeholder Text"/>
    <w:basedOn w:val="Policepardfaut"/>
    <w:uiPriority w:val="99"/>
    <w:semiHidden/>
    <w:rsid w:val="00E65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capteurs.one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onenote:Environnements.on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onenote:capteurs.o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onenote:capteurs.o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onenote:capteurs.one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lepou\OneDrive\Electronique\mod&#233;le%20projet%20pouts.dotx" TargetMode="External"/></Relationships>
</file>

<file path=word/theme/theme1.xml><?xml version="1.0" encoding="utf-8"?>
<a:theme xmlns:a="http://schemas.openxmlformats.org/drawingml/2006/main" name="Thème Office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58A7-6089-4B0B-B1B5-524ED423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modéle projet pouts.dotx</Template>
  <TotalTime>0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2022-11-19T17:25:00Z</dcterms:created>
  <dcterms:modified xsi:type="dcterms:W3CDTF">2022-11-26T16:06:00Z</dcterms:modified>
</cp:coreProperties>
</file>